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B04F" w14:textId="77777777" w:rsidR="00323FAA" w:rsidRDefault="00323FAA" w:rsidP="00323FAA">
      <w:r w:rsidRPr="00323FAA">
        <w:t xml:space="preserve">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323FAA" w:rsidRPr="000F71E0" w14:paraId="49971043" w14:textId="77777777" w:rsidTr="4EB63CE8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323FAA" w:rsidRPr="000F71E0" w14:paraId="4277E30A" w14:textId="77777777" w:rsidTr="4EB63CE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323FAA" w:rsidRPr="00C52528" w14:paraId="672A6659" w14:textId="77777777" w:rsidTr="4EB63CE8">
        <w:trPr>
          <w:trHeight w:val="340"/>
        </w:trPr>
        <w:tc>
          <w:tcPr>
            <w:tcW w:w="737" w:type="dxa"/>
            <w:vAlign w:val="center"/>
          </w:tcPr>
          <w:p w14:paraId="0A37501D" w14:textId="1D48EF07" w:rsidR="00323FAA" w:rsidRPr="00C52528" w:rsidRDefault="5999DAE4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DAB6C7B" w14:textId="5C49A2D6" w:rsidR="00323FAA" w:rsidRPr="00C52528" w:rsidRDefault="00CC2B15" w:rsidP="00DB19BE">
            <w:pPr>
              <w:pStyle w:val="Verses"/>
            </w:pPr>
            <w:r>
              <w:t>09</w:t>
            </w:r>
            <w:r w:rsidR="5999DAE4">
              <w:t>/0</w:t>
            </w:r>
            <w:r>
              <w:t>2</w:t>
            </w:r>
            <w:r w:rsidR="5999DAE4">
              <w:t>/202</w:t>
            </w:r>
            <w:r>
              <w:t>1</w:t>
            </w:r>
          </w:p>
        </w:tc>
        <w:tc>
          <w:tcPr>
            <w:tcW w:w="2420" w:type="dxa"/>
            <w:vAlign w:val="center"/>
          </w:tcPr>
          <w:p w14:paraId="02EB378F" w14:textId="2BDF78D2" w:rsidR="00323FAA" w:rsidRPr="00C52528" w:rsidRDefault="5999DAE4" w:rsidP="4EB63CE8">
            <w:pPr>
              <w:pStyle w:val="Verses"/>
            </w:pPr>
            <w:proofErr w:type="spellStart"/>
            <w:r>
              <w:t>InfoTech</w:t>
            </w:r>
            <w:proofErr w:type="spellEnd"/>
          </w:p>
        </w:tc>
        <w:tc>
          <w:tcPr>
            <w:tcW w:w="4389" w:type="dxa"/>
            <w:vAlign w:val="center"/>
          </w:tcPr>
          <w:p w14:paraId="6A05A809" w14:textId="181B208A" w:rsidR="00323FAA" w:rsidRPr="00C52528" w:rsidRDefault="5999DAE4" w:rsidP="00DB19BE">
            <w:pPr>
              <w:pStyle w:val="Verses"/>
            </w:pPr>
            <w:r>
              <w:t>10!</w:t>
            </w:r>
          </w:p>
        </w:tc>
      </w:tr>
    </w:tbl>
    <w:p w14:paraId="5A39BBE3" w14:textId="77777777" w:rsidR="00323FAA" w:rsidRDefault="00323FAA" w:rsidP="00323FAA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0464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323FAA" w:rsidRDefault="00323FAA">
          <w:pPr>
            <w:pStyle w:val="CabealhodoSumrio"/>
          </w:pPr>
          <w:r>
            <w:t>Sumário</w:t>
          </w:r>
        </w:p>
        <w:p w14:paraId="6F4D75B6" w14:textId="77777777" w:rsidR="00567B67" w:rsidRDefault="00323F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22105" w:history="1">
            <w:r w:rsidR="00567B67" w:rsidRPr="00022602">
              <w:rPr>
                <w:rStyle w:val="Hyperlink"/>
                <w:noProof/>
              </w:rPr>
              <w:t>Objetivos deste documento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_Toc423722105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0B717965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6" w:history="1">
            <w:r w:rsidR="00567B67" w:rsidRPr="00022602">
              <w:rPr>
                <w:rStyle w:val="Hyperlink"/>
                <w:noProof/>
              </w:rPr>
              <w:t>Objetivo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_Toc423722106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7A2685AC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7" w:history="1">
            <w:r w:rsidR="00567B67" w:rsidRPr="00022602">
              <w:rPr>
                <w:rStyle w:val="Hyperlink"/>
                <w:noProof/>
              </w:rPr>
              <w:t>Necessidades a serem atendidas e requisitos da solução proposta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_Toc423722107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195D87C7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8" w:history="1">
            <w:r w:rsidR="00567B67" w:rsidRPr="00022602">
              <w:rPr>
                <w:rStyle w:val="Hyperlink"/>
                <w:noProof/>
              </w:rPr>
              <w:t>Indicadores de sucesso do projeto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_Toc423722108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4C924D3A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9" w:history="1">
            <w:r w:rsidR="00567B67" w:rsidRPr="00022602">
              <w:rPr>
                <w:rStyle w:val="Hyperlink"/>
                <w:noProof/>
              </w:rPr>
              <w:t>Previsão das Principais Entregas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_Toc423722109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2ADFD9D1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0" w:history="1">
            <w:r w:rsidR="00567B67" w:rsidRPr="00022602">
              <w:rPr>
                <w:rStyle w:val="Hyperlink"/>
                <w:noProof/>
              </w:rPr>
              <w:t>Organização do Projeto (Governança)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_Toc423722110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77EE9A4B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1" w:history="1">
            <w:r w:rsidR="00567B67" w:rsidRPr="00022602">
              <w:rPr>
                <w:rStyle w:val="Hyperlink"/>
                <w:noProof/>
              </w:rPr>
              <w:t>Análise competitiva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_Toc423722111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2C0DE37B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2" w:history="1">
            <w:r w:rsidR="00567B67" w:rsidRPr="00022602">
              <w:rPr>
                <w:rStyle w:val="Hyperlink"/>
                <w:noProof/>
              </w:rPr>
              <w:t>Partes interessadas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_Toc423722112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61D8D231" w14:textId="77777777" w:rsidR="00567B67" w:rsidRDefault="00F777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3" w:history="1">
            <w:r w:rsidR="00567B67" w:rsidRPr="00022602">
              <w:rPr>
                <w:rStyle w:val="Hyperlink"/>
                <w:noProof/>
              </w:rPr>
              <w:t>Orçamento e Estimativa dos Esforços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_Toc423722113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41C8F396" w14:textId="77777777" w:rsidR="00323FAA" w:rsidRDefault="00323FAA">
          <w:r>
            <w:rPr>
              <w:b/>
              <w:bCs/>
            </w:rPr>
            <w:fldChar w:fldCharType="end"/>
          </w:r>
        </w:p>
      </w:sdtContent>
    </w:sdt>
    <w:p w14:paraId="72A3D3EC" w14:textId="77777777" w:rsidR="00323FAA" w:rsidRDefault="00323FAA" w:rsidP="00323FAA"/>
    <w:p w14:paraId="303EF788" w14:textId="77777777" w:rsidR="00323FAA" w:rsidRPr="008843C9" w:rsidRDefault="00323FAA" w:rsidP="00567B67">
      <w:pPr>
        <w:pStyle w:val="Ttulo1"/>
      </w:pPr>
      <w:bookmarkStart w:id="0" w:name="_Toc404963517"/>
      <w:bookmarkStart w:id="1" w:name="_Toc423722105"/>
      <w:r>
        <w:t>Objetivos deste documento</w:t>
      </w:r>
      <w:bookmarkEnd w:id="0"/>
      <w:bookmarkEnd w:id="1"/>
    </w:p>
    <w:p w14:paraId="0D0B940D" w14:textId="77777777" w:rsidR="001D02B0" w:rsidRDefault="001D02B0" w:rsidP="003D377B"/>
    <w:p w14:paraId="0C69D242" w14:textId="391B91B5" w:rsidR="007579D4" w:rsidRDefault="6042B4F3" w:rsidP="003D377B">
      <w:r w:rsidRPr="43C52880">
        <w:rPr>
          <w:rFonts w:ascii="Segoe UI" w:eastAsia="Segoe UI" w:hAnsi="Segoe UI" w:cs="Segoe UI"/>
          <w:sz w:val="21"/>
          <w:szCs w:val="21"/>
        </w:rPr>
        <w:t>O objetivo é demonstrar como elaborar um Business Case para responder uma demanda de negócio, utilizando as práticas, técnicas e ferramentas que são necessárias para a Análise de Negócio</w:t>
      </w:r>
    </w:p>
    <w:p w14:paraId="0E27B00A" w14:textId="1CAA0170" w:rsidR="007579D4" w:rsidRDefault="007579D4" w:rsidP="43C52880"/>
    <w:p w14:paraId="6AFFB061" w14:textId="77777777" w:rsidR="007579D4" w:rsidRPr="00244C1A" w:rsidRDefault="007579D4" w:rsidP="007579D4">
      <w:pPr>
        <w:pStyle w:val="Ttulo1"/>
      </w:pPr>
      <w:bookmarkStart w:id="2" w:name="_Toc404963519"/>
      <w:bookmarkStart w:id="3" w:name="_Toc423722107"/>
      <w:bookmarkStart w:id="4" w:name="_Toc404963518"/>
      <w:bookmarkStart w:id="5" w:name="_Toc423722106"/>
      <w:r>
        <w:t>Necessidades a serem atendidas e requisitos da solução proposta</w:t>
      </w:r>
      <w:bookmarkEnd w:id="2"/>
      <w:bookmarkEnd w:id="3"/>
    </w:p>
    <w:p w14:paraId="60061E4C" w14:textId="77777777" w:rsidR="007579D4" w:rsidRDefault="007579D4" w:rsidP="007579D4">
      <w:pPr>
        <w:tabs>
          <w:tab w:val="num" w:pos="750"/>
        </w:tabs>
      </w:pPr>
    </w:p>
    <w:p w14:paraId="54A03A6A" w14:textId="7EEC7889" w:rsidR="1C718A3C" w:rsidRDefault="1C718A3C">
      <w:r>
        <w:t>O controle de estoque era operado manualmente, após a saída da linha de produção os produtos eram contados indiv</w:t>
      </w:r>
      <w:r w:rsidR="310A632B">
        <w:t>i</w:t>
      </w:r>
      <w:r>
        <w:t>dualmente</w:t>
      </w:r>
      <w:r w:rsidR="5B59C285">
        <w:t>, o mapeamento era desorganizado e sem separação por sessão.</w:t>
      </w:r>
    </w:p>
    <w:p w14:paraId="14759B4F" w14:textId="1EB7CA41" w:rsidR="3BB86A4B" w:rsidRDefault="3BB86A4B" w:rsidP="43C52880">
      <w:r>
        <w:t>Para a solução</w:t>
      </w:r>
      <w:r w:rsidR="00CC2B15">
        <w:t>,</w:t>
      </w:r>
      <w:r w:rsidR="758DD229">
        <w:t xml:space="preserve"> foi desenvolvido um software em que é registrado a quantidade de produtos com seus dados e mapeamento</w:t>
      </w:r>
      <w:r w:rsidR="00CC2B15">
        <w:t xml:space="preserve"> em um banco de dados </w:t>
      </w:r>
      <w:r w:rsidR="3E36B9FF">
        <w:t xml:space="preserve">garantindo uma maior organização do estoque. </w:t>
      </w:r>
      <w:r w:rsidR="4008F0DD">
        <w:t xml:space="preserve">Não havia organização nem controle dos produtos, então fora feita </w:t>
      </w:r>
      <w:r w:rsidR="00CC2B15">
        <w:t xml:space="preserve">esse software para uma </w:t>
      </w:r>
      <w:r w:rsidR="4008F0DD">
        <w:t>melhor organização.</w:t>
      </w:r>
      <w:r w:rsidR="0F6D761B">
        <w:t xml:space="preserve"> O despache dos produtos era feita de maneira manual por um funcionário designado a realizar esta contagem. </w:t>
      </w:r>
    </w:p>
    <w:p w14:paraId="19513BFC" w14:textId="2FCB5F2D" w:rsidR="43C52880" w:rsidRDefault="43C52880" w:rsidP="43C52880">
      <w:pPr>
        <w:pStyle w:val="Ttulo1"/>
      </w:pPr>
    </w:p>
    <w:p w14:paraId="09AF5AB0" w14:textId="39CBE015" w:rsidR="43C52880" w:rsidRDefault="43C52880" w:rsidP="43C52880">
      <w:pPr>
        <w:pStyle w:val="Ttulo1"/>
      </w:pPr>
    </w:p>
    <w:p w14:paraId="2BE9F237" w14:textId="04F815B5" w:rsidR="43C52880" w:rsidRDefault="43C52880" w:rsidP="43C52880">
      <w:pPr>
        <w:pStyle w:val="Ttulo1"/>
      </w:pPr>
    </w:p>
    <w:p w14:paraId="07DBF5B6" w14:textId="77777777" w:rsidR="00CF544E" w:rsidRPr="00244C1A" w:rsidRDefault="007579D4" w:rsidP="00472982">
      <w:pPr>
        <w:pStyle w:val="Ttulo1"/>
      </w:pPr>
      <w:r>
        <w:t xml:space="preserve">Análise de Custo </w:t>
      </w:r>
      <w:r w:rsidR="00AC022F">
        <w:t>X</w:t>
      </w:r>
      <w:r>
        <w:t xml:space="preserve"> Benefício</w:t>
      </w:r>
      <w:bookmarkEnd w:id="4"/>
      <w:bookmarkEnd w:id="5"/>
    </w:p>
    <w:p w14:paraId="5258E252" w14:textId="7B4CEB1A" w:rsidR="00CF544E" w:rsidRPr="00244C1A" w:rsidRDefault="00CF544E" w:rsidP="00323FAA">
      <w:pPr>
        <w:pStyle w:val="Comments"/>
      </w:pPr>
    </w:p>
    <w:p w14:paraId="4B94D5A5" w14:textId="22670C36" w:rsidR="00CF544E" w:rsidRPr="00244C1A" w:rsidRDefault="2ECF45C0" w:rsidP="00323FAA">
      <w:pPr>
        <w:pStyle w:val="Comments"/>
      </w:pPr>
      <w:r w:rsidRPr="43C52880">
        <w:rPr>
          <w:sz w:val="22"/>
          <w:szCs w:val="22"/>
        </w:rPr>
        <w:t>Com a economia de tempo e ajuda da automação o resultado se refletirá na economia para a empresa.</w:t>
      </w:r>
    </w:p>
    <w:p w14:paraId="3DEEC669" w14:textId="6FB76791" w:rsidR="00CF544E" w:rsidRPr="00244C1A" w:rsidRDefault="3D50893D" w:rsidP="00CF544E">
      <w:pPr>
        <w:tabs>
          <w:tab w:val="num" w:pos="750"/>
        </w:tabs>
      </w:pPr>
      <w:r>
        <w:t xml:space="preserve"> </w:t>
      </w:r>
    </w:p>
    <w:p w14:paraId="504C9225" w14:textId="10177B71" w:rsidR="0010522B" w:rsidRDefault="0010522B" w:rsidP="43C52880">
      <w:pPr>
        <w:pStyle w:val="Ttulo1"/>
      </w:pPr>
      <w:bookmarkStart w:id="6" w:name="_Toc134409648"/>
      <w:bookmarkStart w:id="7" w:name="_Toc404963520"/>
      <w:bookmarkStart w:id="8" w:name="_Toc423722108"/>
      <w:r>
        <w:t>Indicadores de sucesso do projeto</w:t>
      </w:r>
      <w:bookmarkEnd w:id="6"/>
      <w:bookmarkEnd w:id="7"/>
      <w:bookmarkEnd w:id="8"/>
    </w:p>
    <w:p w14:paraId="7C415487" w14:textId="1E6BAF92" w:rsidR="43C52880" w:rsidRDefault="43C52880" w:rsidP="43C52880"/>
    <w:p w14:paraId="080FCF87" w14:textId="70EA5ED6" w:rsidR="4C55416C" w:rsidRDefault="4C55416C" w:rsidP="43C52880">
      <w:r>
        <w:t>Não fora estabelecido este critério</w:t>
      </w:r>
    </w:p>
    <w:p w14:paraId="58027EF8" w14:textId="6BAEC1D8" w:rsidR="43C52880" w:rsidRDefault="43C52880" w:rsidP="43C52880">
      <w:pPr>
        <w:pStyle w:val="Comments"/>
      </w:pPr>
    </w:p>
    <w:p w14:paraId="01C11BE3" w14:textId="77777777" w:rsidR="003B326E" w:rsidRDefault="003B326E" w:rsidP="00472982">
      <w:pPr>
        <w:pStyle w:val="Ttulo1"/>
      </w:pPr>
      <w:bookmarkStart w:id="9" w:name="_Toc404963521"/>
      <w:bookmarkStart w:id="10" w:name="_Toc423722109"/>
      <w:r>
        <w:t>Previsão das Principais Entregas</w:t>
      </w:r>
      <w:bookmarkEnd w:id="9"/>
      <w:bookmarkEnd w:id="10"/>
    </w:p>
    <w:p w14:paraId="7DA9E500" w14:textId="29AC9876" w:rsidR="43C52880" w:rsidRDefault="43C52880" w:rsidP="43C52880"/>
    <w:p w14:paraId="53128261" w14:textId="2CBDD85B" w:rsidR="00CF544E" w:rsidRPr="00244C1A" w:rsidRDefault="6BA355F3" w:rsidP="00CF544E">
      <w:pPr>
        <w:tabs>
          <w:tab w:val="num" w:pos="750"/>
        </w:tabs>
      </w:pPr>
      <w:r>
        <w:t>Sem previsão de entrega</w:t>
      </w:r>
    </w:p>
    <w:p w14:paraId="63EB9A90" w14:textId="77777777" w:rsidR="000F0D5E" w:rsidRPr="00AA3C95" w:rsidRDefault="000F0D5E" w:rsidP="00472982">
      <w:pPr>
        <w:pStyle w:val="Ttulo1"/>
      </w:pPr>
      <w:bookmarkStart w:id="11" w:name="_Toc404963522"/>
      <w:bookmarkStart w:id="12" w:name="_Toc423722110"/>
      <w:r>
        <w:t>Organização do Projeto (Governança)</w:t>
      </w:r>
      <w:bookmarkEnd w:id="11"/>
      <w:bookmarkEnd w:id="12"/>
    </w:p>
    <w:p w14:paraId="62486C05" w14:textId="77777777" w:rsidR="00CF544E" w:rsidRDefault="00CF544E" w:rsidP="00CF544E">
      <w:pPr>
        <w:pStyle w:val="Cabealho"/>
        <w:tabs>
          <w:tab w:val="num" w:pos="750"/>
        </w:tabs>
      </w:pPr>
    </w:p>
    <w:p w14:paraId="4101652C" w14:textId="023FAD8F" w:rsidR="00CF544E" w:rsidRPr="00244C1A" w:rsidRDefault="16127801" w:rsidP="00CF544E">
      <w:pPr>
        <w:pStyle w:val="Cabealho"/>
        <w:tabs>
          <w:tab w:val="num" w:pos="750"/>
        </w:tabs>
      </w:pPr>
      <w:r>
        <w:t>Organização equalizada em sociedade</w:t>
      </w:r>
    </w:p>
    <w:p w14:paraId="2D02E467" w14:textId="77777777" w:rsidR="00CF544E" w:rsidRPr="00244C1A" w:rsidRDefault="00CF544E" w:rsidP="00472982">
      <w:pPr>
        <w:pStyle w:val="Ttulo1"/>
      </w:pPr>
      <w:bookmarkStart w:id="13" w:name="_Toc404963523"/>
      <w:bookmarkStart w:id="14" w:name="_Toc423722111"/>
      <w:r>
        <w:t>Análise competitiva</w:t>
      </w:r>
      <w:bookmarkEnd w:id="13"/>
      <w:bookmarkEnd w:id="14"/>
    </w:p>
    <w:p w14:paraId="4B99056E" w14:textId="77777777" w:rsidR="00CF544E" w:rsidRDefault="00CF544E" w:rsidP="00CF544E">
      <w:pPr>
        <w:tabs>
          <w:tab w:val="num" w:pos="750"/>
        </w:tabs>
      </w:pPr>
    </w:p>
    <w:p w14:paraId="1299C43A" w14:textId="7664413F" w:rsidR="00715235" w:rsidRPr="00244C1A" w:rsidRDefault="21EED028" w:rsidP="00CF544E">
      <w:pPr>
        <w:tabs>
          <w:tab w:val="num" w:pos="750"/>
        </w:tabs>
      </w:pPr>
      <w:r>
        <w:t>Compromisso, pontualidade, suporte e melhor custo benefício a longo prazo</w:t>
      </w:r>
    </w:p>
    <w:p w14:paraId="015FFB51" w14:textId="77777777" w:rsidR="00CF544E" w:rsidRPr="00244C1A" w:rsidRDefault="00230488" w:rsidP="00472982">
      <w:pPr>
        <w:pStyle w:val="Ttulo1"/>
      </w:pPr>
      <w:bookmarkStart w:id="15" w:name="_Toc404963524"/>
      <w:bookmarkStart w:id="16" w:name="_Toc423722112"/>
      <w:r>
        <w:t>Partes interessadas</w:t>
      </w:r>
      <w:bookmarkEnd w:id="15"/>
      <w:bookmarkEnd w:id="16"/>
    </w:p>
    <w:p w14:paraId="4DDBEF00" w14:textId="77777777" w:rsidR="00CF544E" w:rsidRDefault="00CF544E" w:rsidP="00CF544E">
      <w:pPr>
        <w:tabs>
          <w:tab w:val="num" w:pos="750"/>
        </w:tabs>
      </w:pPr>
    </w:p>
    <w:p w14:paraId="3461D779" w14:textId="5606C7B4" w:rsidR="00CF544E" w:rsidRPr="00244C1A" w:rsidRDefault="4D3B1E63" w:rsidP="00CF544E">
      <w:pPr>
        <w:tabs>
          <w:tab w:val="num" w:pos="750"/>
        </w:tabs>
      </w:pPr>
      <w:r>
        <w:t xml:space="preserve">A contratante </w:t>
      </w:r>
      <w:proofErr w:type="spellStart"/>
      <w:r>
        <w:t>Chevoux</w:t>
      </w:r>
      <w:proofErr w:type="spellEnd"/>
      <w:r>
        <w:t xml:space="preserve"> que terá impacto direto em sua parte organizacional no setor de controle de estoque.</w:t>
      </w:r>
    </w:p>
    <w:p w14:paraId="115E410A" w14:textId="77777777" w:rsidR="00230488" w:rsidRPr="00AA3C95" w:rsidRDefault="00230488" w:rsidP="00472982">
      <w:pPr>
        <w:pStyle w:val="Ttulo1"/>
      </w:pPr>
      <w:bookmarkStart w:id="17" w:name="_Toc404963525"/>
      <w:bookmarkStart w:id="18" w:name="_Toc423722113"/>
      <w:r>
        <w:t>Orçamento e Estimativa dos Esforços</w:t>
      </w:r>
      <w:bookmarkEnd w:id="17"/>
      <w:bookmarkEnd w:id="18"/>
    </w:p>
    <w:p w14:paraId="03A78073" w14:textId="20214BFE" w:rsidR="43C52880" w:rsidRDefault="43C52880" w:rsidP="43C52880">
      <w:pPr>
        <w:pStyle w:val="Comments"/>
      </w:pPr>
    </w:p>
    <w:p w14:paraId="6D96834D" w14:textId="168C2D97" w:rsidR="6223D76E" w:rsidRDefault="6223D76E" w:rsidP="43C52880">
      <w:pPr>
        <w:pStyle w:val="Comments"/>
      </w:pPr>
      <w:r w:rsidRPr="43C52880">
        <w:rPr>
          <w:sz w:val="22"/>
          <w:szCs w:val="22"/>
        </w:rPr>
        <w:t>Não fora definida uma previsão orçamentária.</w:t>
      </w:r>
    </w:p>
    <w:p w14:paraId="3CF2D8B6" w14:textId="77777777" w:rsidR="007579D4" w:rsidRDefault="007579D4" w:rsidP="00472982">
      <w:pPr>
        <w:tabs>
          <w:tab w:val="left" w:pos="3000"/>
        </w:tabs>
      </w:pPr>
    </w:p>
    <w:p w14:paraId="0FB78278" w14:textId="77777777" w:rsidR="00CF544E" w:rsidRDefault="00472982" w:rsidP="00472982">
      <w:pPr>
        <w:tabs>
          <w:tab w:val="left" w:pos="3000"/>
        </w:tabs>
      </w:pPr>
      <w:r>
        <w:tab/>
      </w:r>
    </w:p>
    <w:p w14:paraId="1FC39945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EFD02D5" w14:textId="77777777" w:rsidTr="43C52880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172F5DB" w14:textId="77777777" w:rsidTr="43C52880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00377B9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67A47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6DF3C8D" w14:textId="77777777" w:rsidTr="43C52880">
        <w:trPr>
          <w:trHeight w:val="340"/>
        </w:trPr>
        <w:tc>
          <w:tcPr>
            <w:tcW w:w="2438" w:type="dxa"/>
            <w:vAlign w:val="center"/>
          </w:tcPr>
          <w:p w14:paraId="010CB18A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562CB0E" w14:textId="1EA823C3" w:rsidR="008843C9" w:rsidRPr="00C52528" w:rsidRDefault="1D5F29C3" w:rsidP="43C52880">
            <w:pPr>
              <w:jc w:val="center"/>
            </w:pPr>
            <w:proofErr w:type="spellStart"/>
            <w:r>
              <w:t>Chevoux</w:t>
            </w:r>
            <w:proofErr w:type="spellEnd"/>
          </w:p>
        </w:tc>
        <w:tc>
          <w:tcPr>
            <w:tcW w:w="1559" w:type="dxa"/>
            <w:vAlign w:val="center"/>
          </w:tcPr>
          <w:p w14:paraId="34CE0A41" w14:textId="77777777" w:rsidR="008843C9" w:rsidRPr="00C52528" w:rsidRDefault="008843C9" w:rsidP="002D679E"/>
        </w:tc>
      </w:tr>
      <w:tr w:rsidR="008843C9" w:rsidRPr="00C52528" w14:paraId="5BCB1A73" w14:textId="77777777" w:rsidTr="43C52880">
        <w:trPr>
          <w:trHeight w:val="340"/>
        </w:trPr>
        <w:tc>
          <w:tcPr>
            <w:tcW w:w="2438" w:type="dxa"/>
            <w:vAlign w:val="center"/>
          </w:tcPr>
          <w:p w14:paraId="30D2D009" w14:textId="77777777" w:rsidR="008843C9" w:rsidRPr="00CE3355" w:rsidRDefault="007B5F7C" w:rsidP="002D679E">
            <w:pPr>
              <w:pStyle w:val="Tabela"/>
            </w:pPr>
            <w:r>
              <w:t>Solicitante</w:t>
            </w:r>
            <w:r w:rsidR="008843C9">
              <w:t xml:space="preserve"> do Projeto</w:t>
            </w:r>
          </w:p>
        </w:tc>
        <w:tc>
          <w:tcPr>
            <w:tcW w:w="4678" w:type="dxa"/>
            <w:vAlign w:val="center"/>
          </w:tcPr>
          <w:p w14:paraId="62EBF3C5" w14:textId="385108E0" w:rsidR="008843C9" w:rsidRPr="00C52528" w:rsidRDefault="13FE8AFB" w:rsidP="43C52880">
            <w:pPr>
              <w:jc w:val="center"/>
            </w:pPr>
            <w:r>
              <w:t>Controle de Estoque</w:t>
            </w:r>
          </w:p>
        </w:tc>
        <w:tc>
          <w:tcPr>
            <w:tcW w:w="1559" w:type="dxa"/>
            <w:vAlign w:val="center"/>
          </w:tcPr>
          <w:p w14:paraId="6D98A12B" w14:textId="77777777" w:rsidR="008843C9" w:rsidRPr="00C52528" w:rsidRDefault="008843C9" w:rsidP="002D679E"/>
        </w:tc>
      </w:tr>
    </w:tbl>
    <w:p w14:paraId="2946DB82" w14:textId="77777777"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F7FBF" w14:textId="77777777" w:rsidR="00F7775E" w:rsidRDefault="00F7775E" w:rsidP="005E1593">
      <w:r>
        <w:separator/>
      </w:r>
    </w:p>
  </w:endnote>
  <w:endnote w:type="continuationSeparator" w:id="0">
    <w:p w14:paraId="749BC93C" w14:textId="77777777" w:rsidR="00F7775E" w:rsidRDefault="00F7775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6419CA" w:rsidRPr="006419CA" w14:paraId="7232E2C9" w14:textId="77777777" w:rsidTr="009D29B2">
      <w:trPr>
        <w:jc w:val="center"/>
      </w:trPr>
      <w:tc>
        <w:tcPr>
          <w:tcW w:w="2500" w:type="pct"/>
          <w:vAlign w:val="center"/>
        </w:tcPr>
        <w:p w14:paraId="5FF64393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2419F">
            <w:rPr>
              <w:noProof/>
              <w:color w:val="244061" w:themeColor="accent1" w:themeShade="80"/>
            </w:rPr>
            <w:t>Business Case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6419CA" w:rsidRPr="006419CA" w:rsidRDefault="006419CA" w:rsidP="002E5B1C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E5B1C" w:rsidRPr="006419CA" w14:paraId="764AE4B5" w14:textId="77777777" w:rsidTr="009D29B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2133124225"/>
          <w:placeholder>
            <w:docPart w:val="0D40873111CF4A00A794197B2301A2F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0F4BDE06" w14:textId="77777777" w:rsidR="002E5B1C" w:rsidRPr="006419CA" w:rsidRDefault="002E5B1C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14:paraId="42FB8C14" w14:textId="77777777" w:rsidR="002E5B1C" w:rsidRPr="006419CA" w:rsidRDefault="00F7775E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2E5B1C" w:rsidRPr="00A816A5">
              <w:rPr>
                <w:rStyle w:val="Hyperlink"/>
              </w:rPr>
              <w:t>http://escritoriodeprojetos.com.br</w:t>
            </w:r>
          </w:hyperlink>
        </w:p>
      </w:tc>
    </w:tr>
  </w:tbl>
  <w:p w14:paraId="5997CC1D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DC31F" w14:textId="77777777" w:rsidR="00F7775E" w:rsidRDefault="00F7775E" w:rsidP="005E1593">
      <w:r>
        <w:separator/>
      </w:r>
    </w:p>
  </w:footnote>
  <w:footnote w:type="continuationSeparator" w:id="0">
    <w:p w14:paraId="07C545EF" w14:textId="77777777" w:rsidR="00F7775E" w:rsidRDefault="00F7775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2E5B1C" w:rsidRPr="00AD691F" w14:paraId="1950870B" w14:textId="77777777" w:rsidTr="43C52880">
      <w:trPr>
        <w:trHeight w:val="567"/>
        <w:jc w:val="center"/>
      </w:trPr>
      <w:tc>
        <w:tcPr>
          <w:tcW w:w="6492" w:type="dxa"/>
          <w:vAlign w:val="center"/>
        </w:tcPr>
        <w:p w14:paraId="45ACD1BE" w14:textId="77777777" w:rsidR="002E5B1C" w:rsidRPr="00323FAA" w:rsidRDefault="002E5B1C" w:rsidP="005E1593">
          <w:pPr>
            <w:pStyle w:val="Cabealho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TITLE   \* MERGEFORMAT </w:instrText>
          </w:r>
          <w:r w:rsidRPr="00323FAA">
            <w:fldChar w:fldCharType="separate"/>
          </w:r>
          <w:r w:rsidRPr="00323FAA">
            <w:rPr>
              <w:sz w:val="22"/>
            </w:rPr>
            <w:t>Business Case</w:t>
          </w:r>
          <w:r w:rsidRPr="00323FAA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FE9F23F" w14:textId="77777777" w:rsidR="002E5B1C" w:rsidRPr="00AD691F" w:rsidRDefault="43C52880" w:rsidP="00323FAA">
          <w:pPr>
            <w:pStyle w:val="Comments"/>
          </w:pPr>
          <w:r>
            <w:rPr>
              <w:noProof/>
            </w:rPr>
            <w:drawing>
              <wp:inline distT="0" distB="0" distL="0" distR="0" wp14:anchorId="05DDDE6D" wp14:editId="51B64B4C">
                <wp:extent cx="1104900" cy="483870"/>
                <wp:effectExtent l="0" t="0" r="0" b="0"/>
                <wp:docPr id="939629841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E5B1C" w:rsidRPr="00A10908" w14:paraId="1FE7B9FD" w14:textId="77777777" w:rsidTr="43C52880">
      <w:trPr>
        <w:trHeight w:val="567"/>
        <w:jc w:val="center"/>
      </w:trPr>
      <w:tc>
        <w:tcPr>
          <w:tcW w:w="6492" w:type="dxa"/>
          <w:vAlign w:val="center"/>
        </w:tcPr>
        <w:p w14:paraId="6C759B9B" w14:textId="77777777" w:rsidR="002E5B1C" w:rsidRPr="00323FAA" w:rsidRDefault="008E5FD8" w:rsidP="002D679E">
          <w:pPr>
            <w:pStyle w:val="Cabealho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SUBJECT   \* MERGEFORMAT </w:instrText>
          </w:r>
          <w:r w:rsidRPr="00323FAA">
            <w:fldChar w:fldCharType="separate"/>
          </w:r>
          <w:r w:rsidR="002E5B1C" w:rsidRPr="00323FAA">
            <w:rPr>
              <w:sz w:val="22"/>
            </w:rPr>
            <w:t>Nome do Projeto</w:t>
          </w:r>
          <w:r w:rsidRPr="00323FAA">
            <w:fldChar w:fldCharType="end"/>
          </w:r>
        </w:p>
      </w:tc>
      <w:tc>
        <w:tcPr>
          <w:tcW w:w="1956" w:type="dxa"/>
          <w:vMerge/>
          <w:vAlign w:val="center"/>
        </w:tcPr>
        <w:p w14:paraId="1F72F646" w14:textId="77777777" w:rsidR="002E5B1C" w:rsidRPr="00A10908" w:rsidRDefault="002E5B1C" w:rsidP="002D679E">
          <w:pPr>
            <w:pStyle w:val="Cabealho"/>
            <w:rPr>
              <w:b/>
            </w:rPr>
          </w:pPr>
        </w:p>
      </w:tc>
    </w:tr>
  </w:tbl>
  <w:p w14:paraId="08CE6F91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B57F2"/>
    <w:multiLevelType w:val="hybridMultilevel"/>
    <w:tmpl w:val="4AA2757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F36"/>
    <w:rsid w:val="00013FFF"/>
    <w:rsid w:val="000909BF"/>
    <w:rsid w:val="000E2853"/>
    <w:rsid w:val="000F0D5E"/>
    <w:rsid w:val="0010522B"/>
    <w:rsid w:val="00163821"/>
    <w:rsid w:val="001D02B0"/>
    <w:rsid w:val="001D497F"/>
    <w:rsid w:val="001F3D30"/>
    <w:rsid w:val="00230488"/>
    <w:rsid w:val="00274187"/>
    <w:rsid w:val="0029024F"/>
    <w:rsid w:val="002B45D4"/>
    <w:rsid w:val="002C2B6B"/>
    <w:rsid w:val="002E5B1C"/>
    <w:rsid w:val="002F311E"/>
    <w:rsid w:val="00323FAA"/>
    <w:rsid w:val="00331443"/>
    <w:rsid w:val="00341B09"/>
    <w:rsid w:val="0034544C"/>
    <w:rsid w:val="003850F4"/>
    <w:rsid w:val="003B326E"/>
    <w:rsid w:val="003D377B"/>
    <w:rsid w:val="0042609D"/>
    <w:rsid w:val="00472982"/>
    <w:rsid w:val="004B2855"/>
    <w:rsid w:val="004B60F1"/>
    <w:rsid w:val="004E5C87"/>
    <w:rsid w:val="004F7385"/>
    <w:rsid w:val="0055540E"/>
    <w:rsid w:val="00567B67"/>
    <w:rsid w:val="005A063C"/>
    <w:rsid w:val="005E1593"/>
    <w:rsid w:val="005F487B"/>
    <w:rsid w:val="006419CA"/>
    <w:rsid w:val="00663704"/>
    <w:rsid w:val="006A233C"/>
    <w:rsid w:val="006B31CC"/>
    <w:rsid w:val="006D67AF"/>
    <w:rsid w:val="006E41BA"/>
    <w:rsid w:val="00715235"/>
    <w:rsid w:val="00731F36"/>
    <w:rsid w:val="00743E89"/>
    <w:rsid w:val="007532C9"/>
    <w:rsid w:val="007579D4"/>
    <w:rsid w:val="007719D2"/>
    <w:rsid w:val="00783E24"/>
    <w:rsid w:val="007A054B"/>
    <w:rsid w:val="007B5F7C"/>
    <w:rsid w:val="007D4FCF"/>
    <w:rsid w:val="00842903"/>
    <w:rsid w:val="00871E89"/>
    <w:rsid w:val="008843C9"/>
    <w:rsid w:val="008961DC"/>
    <w:rsid w:val="008E5FD8"/>
    <w:rsid w:val="009A425C"/>
    <w:rsid w:val="009D29B2"/>
    <w:rsid w:val="00AC022F"/>
    <w:rsid w:val="00AD4D25"/>
    <w:rsid w:val="00AE1992"/>
    <w:rsid w:val="00B93271"/>
    <w:rsid w:val="00B9552F"/>
    <w:rsid w:val="00C2419F"/>
    <w:rsid w:val="00C52528"/>
    <w:rsid w:val="00C7042E"/>
    <w:rsid w:val="00C97055"/>
    <w:rsid w:val="00CA7F3F"/>
    <w:rsid w:val="00CC2B15"/>
    <w:rsid w:val="00CE2B3B"/>
    <w:rsid w:val="00CF544E"/>
    <w:rsid w:val="00D37957"/>
    <w:rsid w:val="00DA5EB3"/>
    <w:rsid w:val="00E04E66"/>
    <w:rsid w:val="00E14B40"/>
    <w:rsid w:val="00E34C15"/>
    <w:rsid w:val="00E42AE0"/>
    <w:rsid w:val="00E879E4"/>
    <w:rsid w:val="00F04CC7"/>
    <w:rsid w:val="00F463E7"/>
    <w:rsid w:val="00F7775E"/>
    <w:rsid w:val="00FB5A09"/>
    <w:rsid w:val="00FF64D5"/>
    <w:rsid w:val="030DF4A2"/>
    <w:rsid w:val="03427B03"/>
    <w:rsid w:val="0754FE5C"/>
    <w:rsid w:val="0E599769"/>
    <w:rsid w:val="0EC8461D"/>
    <w:rsid w:val="0F6D761B"/>
    <w:rsid w:val="102033C2"/>
    <w:rsid w:val="12BB46EC"/>
    <w:rsid w:val="13FE8AFB"/>
    <w:rsid w:val="1579362A"/>
    <w:rsid w:val="15EED991"/>
    <w:rsid w:val="16127801"/>
    <w:rsid w:val="1C4EC34C"/>
    <w:rsid w:val="1C718A3C"/>
    <w:rsid w:val="1CA88504"/>
    <w:rsid w:val="1D5F29C3"/>
    <w:rsid w:val="21797025"/>
    <w:rsid w:val="21EED028"/>
    <w:rsid w:val="2ECF45C0"/>
    <w:rsid w:val="30B8B210"/>
    <w:rsid w:val="310A632B"/>
    <w:rsid w:val="34B008CF"/>
    <w:rsid w:val="352ADB52"/>
    <w:rsid w:val="39778ADD"/>
    <w:rsid w:val="3A9D8506"/>
    <w:rsid w:val="3BB86A4B"/>
    <w:rsid w:val="3D50893D"/>
    <w:rsid w:val="3E36B9FF"/>
    <w:rsid w:val="4008F0DD"/>
    <w:rsid w:val="40388D22"/>
    <w:rsid w:val="41AEC30D"/>
    <w:rsid w:val="420CF8F8"/>
    <w:rsid w:val="42DE04A3"/>
    <w:rsid w:val="43A060A2"/>
    <w:rsid w:val="43C52880"/>
    <w:rsid w:val="44855545"/>
    <w:rsid w:val="44A6C9AD"/>
    <w:rsid w:val="47E62DFD"/>
    <w:rsid w:val="48655FD3"/>
    <w:rsid w:val="4B1F5FF8"/>
    <w:rsid w:val="4C55416C"/>
    <w:rsid w:val="4D3B1E63"/>
    <w:rsid w:val="4EB22B00"/>
    <w:rsid w:val="4EB63CE8"/>
    <w:rsid w:val="4F33B12F"/>
    <w:rsid w:val="558B7418"/>
    <w:rsid w:val="57A7B398"/>
    <w:rsid w:val="5999DAE4"/>
    <w:rsid w:val="5B59C285"/>
    <w:rsid w:val="5FDE7606"/>
    <w:rsid w:val="6042B4F3"/>
    <w:rsid w:val="6223D76E"/>
    <w:rsid w:val="6258F07D"/>
    <w:rsid w:val="641D461C"/>
    <w:rsid w:val="6459D4B3"/>
    <w:rsid w:val="681D29BB"/>
    <w:rsid w:val="689282C3"/>
    <w:rsid w:val="6999C4E9"/>
    <w:rsid w:val="69F237E9"/>
    <w:rsid w:val="6BA355F3"/>
    <w:rsid w:val="6C6FCEF6"/>
    <w:rsid w:val="717B9E6D"/>
    <w:rsid w:val="7421FC3E"/>
    <w:rsid w:val="758DD229"/>
    <w:rsid w:val="78C27B92"/>
    <w:rsid w:val="78FB2EDD"/>
    <w:rsid w:val="7912EEFE"/>
    <w:rsid w:val="7933246D"/>
    <w:rsid w:val="7BF5DEBF"/>
    <w:rsid w:val="7F8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75761"/>
  <w15:docId w15:val="{70C33FF7-004A-4F59-8859-5365661F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A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C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">
    <w:name w:val="Title"/>
    <w:basedOn w:val="Normal"/>
    <w:next w:val="Normal"/>
    <w:link w:val="TtuloChar"/>
    <w:qFormat/>
    <w:rsid w:val="00CF544E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CF544E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7055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97055"/>
    <w:pPr>
      <w:spacing w:after="100"/>
    </w:pPr>
  </w:style>
  <w:style w:type="character" w:styleId="Hyperlink">
    <w:name w:val="Hyperlink"/>
    <w:basedOn w:val="Fontepargpadro"/>
    <w:uiPriority w:val="99"/>
    <w:unhideWhenUsed/>
    <w:rsid w:val="00C97055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2E5B1C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323FAA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FAA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323FAA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323FAA"/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323F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40873111CF4A00A794197B2301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F6C79-5A35-4485-B111-ACE4DF290EA2}"/>
      </w:docPartPr>
      <w:docPartBody>
        <w:p w:rsidR="006067EA" w:rsidRDefault="00AD4D25">
          <w:r w:rsidRPr="00A816A5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25"/>
    <w:rsid w:val="002361F8"/>
    <w:rsid w:val="004645BC"/>
    <w:rsid w:val="006067EA"/>
    <w:rsid w:val="00667643"/>
    <w:rsid w:val="00773333"/>
    <w:rsid w:val="00833D81"/>
    <w:rsid w:val="00866A5E"/>
    <w:rsid w:val="00954950"/>
    <w:rsid w:val="00AD4D25"/>
    <w:rsid w:val="00E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25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4D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316E9EC031A448B6DFA8F45A8D2B79" ma:contentTypeVersion="2" ma:contentTypeDescription="Crie um novo documento." ma:contentTypeScope="" ma:versionID="0bd29e911f0e4030147709856e749a6c">
  <xsd:schema xmlns:xsd="http://www.w3.org/2001/XMLSchema" xmlns:xs="http://www.w3.org/2001/XMLSchema" xmlns:p="http://schemas.microsoft.com/office/2006/metadata/properties" xmlns:ns2="0ce296e2-47e3-4200-82ea-d1fbef3913f4" targetNamespace="http://schemas.microsoft.com/office/2006/metadata/properties" ma:root="true" ma:fieldsID="33ddf96ba7ef6d8b10ce997d5ff8ffa1" ns2:_="">
    <xsd:import namespace="0ce296e2-47e3-4200-82ea-d1fbef391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96e2-47e3-4200-82ea-d1fbef391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182BE8-5697-4807-99B9-77D2336F8C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38488-5C10-4641-98B4-4B1E8AC37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296e2-47e3-4200-82ea-d1fbef391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ED28A7-AC39-437F-B7E7-FDFC9A85F5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656802-9F44-4796-AD19-3D9ED01E61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Pages>1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Case</vt:lpstr>
    </vt:vector>
  </TitlesOfParts>
  <Company>PMO Escritório de Projetos</Company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gabriel peraira de melo</cp:lastModifiedBy>
  <cp:revision>36</cp:revision>
  <dcterms:created xsi:type="dcterms:W3CDTF">2011-09-20T00:36:00Z</dcterms:created>
  <dcterms:modified xsi:type="dcterms:W3CDTF">2021-02-09T23:16:00Z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0x0101006B316E9EC031A448B6DFA8F45A8D2B79</vt:lpwstr>
  </property>
</Properties>
</file>